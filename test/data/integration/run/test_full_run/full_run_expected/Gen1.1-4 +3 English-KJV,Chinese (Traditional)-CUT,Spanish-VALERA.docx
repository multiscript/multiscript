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Spanish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Reina Valera (1909)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起初，　神 創造 天 地。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地 是 空虛 混沌，淵面 黑暗；　神 的靈 運行 在 水 面上。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神 說：「要有 光」，就有了 光。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4</w:t>
            </w:r>
            <w:r>
              <w:rPr>
                <w:rFonts w:ascii="Noto Sans CJK TC" w:hAnsi="Noto Sans CJK TC" w:eastAsia="Noto Sans CJK TC" w:cs="Noto Sans CJK TC"/>
              </w:rP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27</w:t>
            </w:r>
            <w:r>
              <w:rPr>
                <w:rFonts w:ascii="Noto Sans CJK TC" w:hAnsi="Noto Sans CJK TC" w:eastAsia="Noto Sans CJK TC" w:cs="Noto Sans CJK TC"/>
              </w:rPr>
              <w:t xml:space="preserve"> 神 就照著自己的形像 造 人，乃是照著他 的形像 造 男 造 女。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28</w:t>
            </w:r>
            <w:r>
              <w:rPr>
                <w:rFonts w:ascii="Noto Sans CJK TC" w:hAnsi="Noto Sans CJK TC" w:eastAsia="Noto Sans CJK TC" w:cs="Noto Sans CJK TC"/>
              </w:rP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29</w:t>
            </w:r>
            <w:r>
              <w:rPr>
                <w:rFonts w:ascii="Noto Sans CJK TC" w:hAnsi="Noto Sans CJK TC" w:eastAsia="Noto Sans CJK TC" w:cs="Noto Sans CJK TC"/>
              </w:rP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30</w:t>
            </w:r>
            <w:r>
              <w:rPr>
                <w:rFonts w:ascii="Noto Sans CJK TC" w:hAnsi="Noto Sans CJK TC" w:eastAsia="Noto Sans CJK TC" w:cs="Noto Sans CJK TC"/>
              </w:rP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31</w:t>
            </w:r>
            <w:r>
              <w:rPr>
                <w:rFonts w:ascii="Noto Sans CJK TC" w:hAnsi="Noto Sans CJK TC" w:eastAsia="Noto Sans CJK TC" w:cs="Noto Sans CJK TC"/>
              </w:rP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EN el principio crió Dios los cielos y la tierra.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Y la tierra estaba desordenada y vacía, y las tinieblas estaban sobre la haz del abismo, y el Espíritu de Dios se movía sobre la haz de las aguas.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Y dijo Dios: Sea la luz: y fué la luz.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Y vió Dios que la luz era buena: y apartó Dios la luz de las tinieblas.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Y crió Dios al hombre á su imagen, á imagen de Dios lo crió; varón y hembra los crió.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Y los bendijo Dios; y díjoles Dios: Fructificad y multiplicad, y henchid la tierra, y sojuzgadla, y señoread en los peces de la mar, y en las aves de los cielos, y en todas las bestias que se mueven sobre la tierra.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Y dijo Dios: He aquí que os he dado toda hierba que da simiente, que está sobre la haz de toda la tierra; y todo árbol en que hay fruto de árbol que da simiente, seros ha para comer.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Y á toda bestia de la tierra, y á todas las aves de los cielos, y á todo lo que se mueve sobre la tierra, en que hay vida, toda hierba verde les será para comer: y fué así.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Y vió Dios todo lo que había hecho, y he aquí que era bueno en gran manera. Y fué la tarde y la mañana el día sexto.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</w:rPr>
              <w:t>1</w:t>
            </w:r>
            <w:r>
              <w:rPr>
                <w:rFonts w:ascii="Noto Sans CJK TC" w:hAnsi="Noto Sans CJK TC" w:eastAsia="Noto Sans CJK TC" w:cs="Noto Sans CJK TC"/>
              </w:rPr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:</w:t>
              <w:t>1</w:t>
            </w:r>
            <w:r>
              <w:rPr>
                <w:rFonts w:ascii="Noto Sans CJK TC" w:hAnsi="Noto Sans CJK TC" w:eastAsia="Noto Sans CJK TC" w:cs="Noto Sans CJK TC"/>
              </w:rPr>
              <w:t xml:space="preserve"> 神的 兒子，耶穌 基督 福音的 起頭。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2</w:t>
            </w:r>
            <w:r>
              <w:rPr>
                <w:rFonts w:ascii="Noto Sans CJK TC" w:hAnsi="Noto Sans CJK TC" w:eastAsia="Noto Sans CJK TC" w:cs="Noto Sans CJK TC"/>
              </w:rP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3</w:t>
            </w:r>
            <w:r>
              <w:rPr>
                <w:rFonts w:ascii="Noto Sans CJK TC" w:hAnsi="Noto Sans CJK TC" w:eastAsia="Noto Sans CJK TC" w:cs="Noto Sans CJK TC"/>
              </w:rP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14</w:t>
            </w:r>
            <w:r>
              <w:rPr>
                <w:rFonts w:ascii="Noto Sans CJK TC" w:hAnsi="Noto Sans CJK TC" w:eastAsia="Noto Sans CJK TC" w:cs="Noto Sans CJK TC"/>
              </w:rPr>
              <w:t xml:space="preserve"> 約翰 下監 以後，耶穌 來 到 加利利，宣傳　神的 福音，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15</w:t>
            </w:r>
            <w:r>
              <w:rPr>
                <w:rFonts w:ascii="Noto Sans CJK TC" w:hAnsi="Noto Sans CJK TC" w:eastAsia="Noto Sans CJK TC" w:cs="Noto Sans CJK TC"/>
              </w:rPr>
              <w:t xml:space="preserve"> 說：「 日期 滿了，　神的 國 近了。你們當悔改， 信 福音！」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16</w:t>
            </w:r>
            <w:r>
              <w:rPr>
                <w:rFonts w:ascii="Noto Sans CJK TC" w:hAnsi="Noto Sans CJK TC" w:eastAsia="Noto Sans CJK TC" w:cs="Noto Sans CJK TC"/>
              </w:rP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17</w:t>
            </w:r>
            <w:r>
              <w:rPr>
                <w:rFonts w:ascii="Noto Sans CJK TC" w:hAnsi="Noto Sans CJK TC" w:eastAsia="Noto Sans CJK TC" w:cs="Noto Sans CJK TC"/>
              </w:rPr>
              <w:t xml:space="preserve"> 耶穌 對他們 說：「來 跟從 我， 我要叫 你們 得人 如得魚一樣。」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18</w:t>
            </w:r>
            <w:r>
              <w:rPr>
                <w:rFonts w:ascii="Noto Sans CJK TC" w:hAnsi="Noto Sans CJK TC" w:eastAsia="Noto Sans CJK TC" w:cs="Noto Sans CJK TC"/>
              </w:rPr>
              <w:t xml:space="preserve"> 他們就 立刻 捨了 網，跟從了 他。</w:t>
              <w:t xml:space="preserve"> </w:t>
            </w:r>
            <w:r>
              <w:rPr>
                <w:rFonts w:ascii="Noto Sans CJK TC" w:hAnsi="Noto Sans CJK TC" w:eastAsia="Noto Sans CJK TC" w:cs="Noto Sans CJK TC"/>
                <w:b/>
                <w:vertAlign w:val="superscript"/>
              </w:rPr>
              <w:t>19</w:t>
            </w:r>
            <w:r>
              <w:rPr>
                <w:rFonts w:ascii="Noto Sans CJK TC" w:hAnsi="Noto Sans CJK TC" w:eastAsia="Noto Sans CJK TC" w:cs="Noto Sans CJK TC"/>
              </w:rP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PRINCIPIO del evangelio de Jesucristo, Hijo de Dios.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Como está escrito en Isaías el profeta: He aquí yo envío á mi mensajero delante de tu faz, que apareje tu camino delante de ti.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Voz del que clama en el desierto: Aparejad el camino del Señor; enderezad sus veredas.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Mas después que Juan fué encarcelado, Jesús vino á Galilea predicando el evangelio del reino de Dios,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Y diciendo: El tiempo es cumplido, y el reino de Dios está cerca: arrepentíos, y creed al evangelio.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Y pasando junto á la mar de Galilea, vió á Simón, y á Andrés su hermano, que echaban la red en la mar; porque eran pescadores.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Y les dijo Jesús: Venid en pos de mí, y haré que seáis pescadores de hombres.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Y luego, dejadas sus redes, le siguieron.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Y pasando de allí un poco más adelante, vió á Jacobo, hijo de Zebedeo, y á Juan su hermano, también ellos en el navío, que aderezaban las redes.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Copyrighted; 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
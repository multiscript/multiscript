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3DCC6" w14:textId="7B76265E" w:rsidR="00297338" w:rsidRPr="003C16AC" w:rsidRDefault="00297338" w:rsidP="00297338">
      <w:pPr>
        <w:jc w:val="right"/>
        <w:rPr>
          <w:b/>
          <w:bCs/>
          <w:sz w:val="28"/>
          <w:szCs w:val="28"/>
          <w:shd w:val="solid" w:color="auto" w:fill="auto"/>
        </w:rPr>
      </w:pPr>
      <w:r w:rsidRPr="003C16AC">
        <w:rPr>
          <w:b/>
          <w:bCs/>
          <w:sz w:val="28"/>
          <w:szCs w:val="28"/>
          <w:shd w:val="solid" w:color="auto" w:fill="auto"/>
        </w:rPr>
        <w:t> </w:t>
      </w:r>
      <w:r>
        <w:rPr>
          <w:b/>
          <w:bCs/>
          <w:sz w:val="28"/>
          <w:szCs w:val="28"/>
          <w:shd w:val="solid" w:color="auto" w:fill="auto"/>
        </w:rPr>
        <w:t> </w:t>
      </w:r>
      <w:r w:rsidR="00FA3F03">
        <w:rPr>
          <w:b/>
          <w:bCs/>
          <w:sz w:val="28"/>
          <w:szCs w:val="28"/>
          <w:shd w:val="solid" w:color="auto" w:fill="auto"/>
        </w:rPr>
        <w:t>Chinese (Traditional), French</w:t>
      </w:r>
      <w:r>
        <w:rPr>
          <w:b/>
          <w:bCs/>
          <w:sz w:val="28"/>
          <w:szCs w:val="28"/>
          <w:shd w:val="solid" w:color="auto" w:fill="auto"/>
        </w:rPr>
        <w:t> </w:t>
      </w:r>
      <w:r w:rsidRPr="003C16AC">
        <w:rPr>
          <w:b/>
          <w:bCs/>
          <w:sz w:val="28"/>
          <w:szCs w:val="28"/>
          <w:shd w:val="solid" w:color="auto" w:fill="auto"/>
        </w:rPr>
        <w:t> </w:t>
      </w:r>
    </w:p>
    <w:p w14:paraId="0302B930" w14:textId="6E6E860A" w:rsidR="00B568E4" w:rsidRPr="00297338" w:rsidRDefault="00FA3F03" w:rsidP="00E444E9">
      <w:pPr>
        <w:pStyle w:val="MSCPassageGroup"/>
        <w:rPr>
          <w:b/>
          <w:bCs/>
        </w:rPr>
      </w:pPr>
      <w:r>
        <w:t>Genesis 1:1-4, 27-31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VersionName"/>
              <w:jc w:val="left"/>
            </w:pPr>
            <w:r>
              <w:t>King James Version</w:t>
            </w:r>
          </w:p>
        </w:tc>
        <w:tc>
          <w:tcPr>
            <w:tcW w:type="dxa" w:w="3401"/>
          </w:tcPr>
          <w:p>
            <w:pPr>
              <w:pStyle w:val="MSCVersionName"/>
              <w:jc w:val="center"/>
            </w:pPr>
            <w:r>
              <w:t>Union Traditional</w:t>
            </w:r>
          </w:p>
        </w:tc>
        <w:tc>
          <w:tcPr>
            <w:tcW w:type="dxa" w:w="3401"/>
          </w:tcPr>
          <w:p>
            <w:pPr>
              <w:pStyle w:val="MSCVersionName"/>
              <w:jc w:val="right"/>
            </w:pPr>
            <w:r>
              <w:t>Louis Segond (1910)</w:t>
            </w:r>
          </w:p>
        </w:tc>
      </w:tr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In the beginning God created the heaven and the earth.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And the earth was without form and void; and darkness was upon the face of the deep. And the Spirit of God moved upon the face of the waters.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And God said, Let there be light: and there was light.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And God saw the light, that it was good: and God divided the light from the darkness.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So God created man in his own image, in the image of God created he him; male and female created he them.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And God blessed them, and God said unto them, Be fruitful, and multiply, and replenish the earth, and subdue it: and have dominion over the fish of the sea, and over the fowl of the air, and over every living thing that moveth upon the earth.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And God said, Behold, I have given you every herb bearing seed, which is upon the face of all the earth, and every tree, in the which is the fruit of a tree yielding seed; to you it shall be for meat.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And to every beast of the earth, and to every fowl of the air, and to every thing that creepeth upon the earth, wherein there is life, I have given every green herb for meat: and it was so.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And God saw every thing that he had made, and, behold, it was very good. And the evening and the morning were the sixth day.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起初，　神 創造 天 地。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地 是 空虛 混沌，淵面 黑暗；　神 的靈 運行 在 水 面上。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神 說：「要有 光」，就有了 光。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神 看 光 是好的， 就把 光 暗 分開了。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神 就照著自己的形像 造 人，乃是照著他 的形像 造 男 造 女。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神 就賜福 給他們， 又對他們 說：「要生養 眾多，遍滿 地面，治理這地，也要管理 海 裡的魚、空 中的鳥，和地上 各樣 行動的 活物。」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神 說：「看哪，我將 遍 地 上 一切 結 種子 的菜蔬 和 一切 樹 上 所 結 有核 的果子 全賜 給你們 作 食物。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至於 地上 的走獸和 空中 的飛鳥，並各樣 爬 在 地上有 生命 的物，我將 青 草 賜給牠們作食物。」事就這樣 成了。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神 看著 一切 所 造的 都甚 好。有 晚上，有 早晨，是第六 日。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Au commencement, Dieu créa les cieux et la terre.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La terre était informe et vide: il y avait des ténèbres à la surface de l'abîme, et l'esprit de Dieu se mouvait au-dessus des eaux.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Dieu dit: Que la lumière soit! Et la lumière fut.</w:t>
              <w:t xml:space="preserve"> </w:t>
            </w:r>
            <w:r>
              <w:rPr>
                <w:b/>
                <w:vertAlign w:val="superscript"/>
              </w:rPr>
              <w:t>4</w:t>
            </w:r>
            <w:r>
              <w:t xml:space="preserve"> Dieu vit que la lumière était bonne; et Dieu sépara la lumière d'avec les ténèbres.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27</w:t>
            </w:r>
            <w:r>
              <w:t xml:space="preserve"> Dieu créa l'homme à son image, il le créa à l'image de Dieu, il créa l'homme et la femme.</w:t>
              <w:t xml:space="preserve"> </w:t>
            </w:r>
            <w:r>
              <w:rPr>
                <w:b/>
                <w:vertAlign w:val="superscript"/>
              </w:rPr>
              <w:t>28</w:t>
            </w:r>
            <w:r>
              <w:t xml:space="preserve"> Dieu les bénit, et Dieu leur dit: Soyez féconds, multipliez, remplissez la terre, et l'assujettissez; et dominez sur les poissons de la mer, sur les oiseaux du ciel, et sur tout animal qui se meut sur la terre.</w:t>
              <w:t xml:space="preserve"> </w:t>
            </w:r>
            <w:r>
              <w:rPr>
                <w:b/>
                <w:vertAlign w:val="superscript"/>
              </w:rPr>
              <w:t>29</w:t>
            </w:r>
            <w:r>
              <w:t xml:space="preserve"> Et Dieu dit: Voici, je vous donne toute herbe portant de la semence et qui est à la surface de toute la terre, et tout arbre ayant en lui du fruit d'arbre et portant de la semence: ce sera votre nourriture.</w:t>
              <w:t xml:space="preserve"> </w:t>
            </w:r>
            <w:r>
              <w:rPr>
                <w:b/>
                <w:vertAlign w:val="superscript"/>
              </w:rPr>
              <w:t>30</w:t>
            </w:r>
            <w:r>
              <w:t xml:space="preserve"> Et à tout animal de la terre, à tout oiseau du ciel, et à tout ce qui se meut sur la terre, ayant en soi un souffle de vie, je donne toute herbe verte pour nourriture. Et cela fut ainsi.</w:t>
              <w:t xml:space="preserve"> </w:t>
            </w:r>
            <w:r>
              <w:rPr>
                <w:b/>
                <w:vertAlign w:val="superscript"/>
              </w:rPr>
              <w:t>31</w:t>
            </w:r>
            <w:r>
              <w:t xml:space="preserve"> Dieu vit tout ce qu'il avait fait et voici, cela était très bon. Ainsi, il y eut un soir, et il y eut un matin: ce fut le sixième jour.</w:t>
            </w:r>
          </w:p>
        </w:tc>
      </w:tr>
    </w:tbl>
    <w:p>
      <w:r/>
    </w:p>
    <w:p>
      <w:pPr>
        <w:pStyle w:val="MSCPassageGroup"/>
      </w:pPr>
      <w:r>
        <w:t>Mark 1:1-3, 14-19</w:t>
      </w:r>
    </w:p>
    <w:p>
      <w:r/>
    </w:p>
    <w:tbl>
      <w:tblPr>
        <w:tblStyle w:val="MSCTextTableHoriz"/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The beginning of the gospel of Jesus Christ, the Son of God;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As it is written in the prophets, Behold, I send my messenger before thy face, which shall prepare thy way before thee.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The voice of one crying in the wilderness, Prepare ye the way of the Lord, make his paths straight.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Now after that John was put in prison, Jesus came into Galilee, preaching the gospel of the kingdom of God,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And saying, The time is fulfilled, and the kingdom of God is at hand: repent ye, and believe the gospel.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Now as he walked by the sea of Galilee, he saw Simon and Andrew his brother casting a net into the sea: for they were fishers.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And Jesus said unto them, Come ye after me, and I will make you to become fishers of men.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And straightway they forsook their nets, and followed him.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And when he had gone a little further thence, he saw James the son of Zebedee, and John his brother, who also were in the ship mending their nets.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神的 兒子，耶穌 基督 福音的 起頭。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正如 先知 以賽亞（有古卷沒有以賽亞三個字）書上記著說：看哪，我要差遣 我的 使者 在 你 前面， 預備 道路。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在 曠野 有人聲 喊著說：預備 主的 道，修 直 他的 路。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約翰 下監 以後，耶穌 來 到 加利利，宣傳　神的 福音，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說：「 日期 滿了，　神的 國 近了。你們當悔改， 信 福音！」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耶穌順著 加利利的 海邊 走，看見 西門 和 西門的 兄弟 安得烈 在 海 裡撒網；他們本 是 打魚的。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耶穌 對他們 說：「來 跟從 我， 我要叫 你們 得人 如得魚一樣。」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他們就 立刻 捨了 網，跟從了 他。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耶穌稍 往前走，又見 西庇太的 兒子雅各 和 雅各的 兄弟 約翰 在 船上 補 網。</w:t>
            </w:r>
          </w:p>
        </w:tc>
        <w:tc>
          <w:tcPr>
            <w:tcW w:type="dxa" w:w="3401"/>
          </w:tcPr>
          <w:p>
            <w:pPr>
              <w:pStyle w:val="MSCParagraph"/>
            </w:pPr>
            <w:r/>
            <w:r>
              <w:rPr>
                <w:b/>
              </w:rPr>
              <w:t>1</w:t>
            </w:r>
            <w:r/>
            <w:r>
              <w:rPr>
                <w:b/>
                <w:vertAlign w:val="superscript"/>
              </w:rPr>
              <w:t>:</w:t>
              <w:t>1</w:t>
            </w:r>
            <w:r>
              <w:t xml:space="preserve"> Commencement de l'Évangile de Jésus-Christ, Fils de Dieu.</w:t>
              <w:t xml:space="preserve"> </w:t>
            </w:r>
            <w:r>
              <w:rPr>
                <w:b/>
                <w:vertAlign w:val="superscript"/>
              </w:rPr>
              <w:t>2</w:t>
            </w:r>
            <w:r>
              <w:t xml:space="preserve"> Selon ce qui est écrit dans Ésaïe, le prophète: Voici, j'envoie devant toi mon messager, Qui préparera ton chemin;</w:t>
              <w:t xml:space="preserve"> </w:t>
            </w:r>
            <w:r>
              <w:rPr>
                <w:b/>
                <w:vertAlign w:val="superscript"/>
              </w:rPr>
              <w:t>3</w:t>
            </w:r>
            <w:r>
              <w:t xml:space="preserve"> C'est la voix de celui qui crie dans le désert: Préparez le chemin du Seigneur, Aplanissez ses sentiers.</w:t>
            </w:r>
          </w:p>
          <w:p>
            <w:pPr>
              <w:pStyle w:val="MSCJoin"/>
            </w:pPr>
            <w:r>
              <w:br/>
              <w:t>[...]</w:t>
              <w:br/>
            </w:r>
          </w:p>
          <w:p>
            <w:pPr>
              <w:pStyle w:val="MSCParagraph"/>
            </w:pPr>
            <w:r/>
            <w:r>
              <w:rPr>
                <w:b/>
                <w:vertAlign w:val="superscript"/>
              </w:rPr>
              <w:t>14</w:t>
            </w:r>
            <w:r>
              <w:t xml:space="preserve"> Après que Jean eut été livré, Jésus alla dans la Galilée, prêchant l'Évangile de Dieu.</w:t>
              <w:t xml:space="preserve"> </w:t>
            </w:r>
            <w:r>
              <w:rPr>
                <w:b/>
                <w:vertAlign w:val="superscript"/>
              </w:rPr>
              <w:t>15</w:t>
            </w:r>
            <w:r>
              <w:t xml:space="preserve"> Il disait: Le temps est accompli, et le royaume de Dieu est proche. Repentez-vous, et croyez à la bonne nouvelle.</w:t>
              <w:t xml:space="preserve"> </w:t>
            </w:r>
            <w:r>
              <w:rPr>
                <w:b/>
                <w:vertAlign w:val="superscript"/>
              </w:rPr>
              <w:t>16</w:t>
            </w:r>
            <w:r>
              <w:t xml:space="preserve"> Comme il passait le long de la mer de Galilée, il vit Simon et André, frère de Simon, qui jetaient un filet dans la mer; car ils étaient pêcheurs.</w:t>
              <w:t xml:space="preserve"> </w:t>
            </w:r>
            <w:r>
              <w:rPr>
                <w:b/>
                <w:vertAlign w:val="superscript"/>
              </w:rPr>
              <w:t>17</w:t>
            </w:r>
            <w:r>
              <w:t xml:space="preserve"> Jésus leur dit: Suivez-moi, et je vous ferai pêcheurs d'hommes.</w:t>
              <w:t xml:space="preserve"> </w:t>
            </w:r>
            <w:r>
              <w:rPr>
                <w:b/>
                <w:vertAlign w:val="superscript"/>
              </w:rPr>
              <w:t>18</w:t>
            </w:r>
            <w:r>
              <w:t xml:space="preserve"> Aussitôt, ils laissèrent leurs filets, et le suivirent.</w:t>
              <w:t xml:space="preserve"> </w:t>
            </w:r>
            <w:r>
              <w:rPr>
                <w:b/>
                <w:vertAlign w:val="superscript"/>
              </w:rPr>
              <w:t>19</w:t>
            </w:r>
            <w:r>
              <w:t xml:space="preserve"> Étant allé un peu plus loin, il vit Jacques, fils de Zébédée, et Jean, son frère, qui, eux aussi, étaient dans une barque et réparaient les filets.</w:t>
            </w:r>
          </w:p>
        </w:tc>
      </w:tr>
    </w:tbl>
    <w:p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401"/>
        <w:gridCol w:w="3401"/>
        <w:gridCol w:w="3401"/>
      </w:tblGrid>
      <w:tr>
        <w:tc>
          <w:tcPr>
            <w:tcW w:type="dxa" w:w="3401"/>
          </w:tcPr>
          <w:p>
            <w:pPr>
              <w:pStyle w:val="MSCCopyright"/>
            </w:pPr>
            <w:r>
              <w:t>General public license for distribution for any purpose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Public Domain</w:t>
            </w:r>
          </w:p>
        </w:tc>
        <w:tc>
          <w:tcPr>
            <w:tcW w:type="dxa" w:w="3401"/>
          </w:tcPr>
          <w:p>
            <w:pPr>
              <w:pStyle w:val="MSCCopyright"/>
            </w:pPr>
            <w:r>
              <w:t>Permission to distribute granted to CrossWire</w:t>
            </w:r>
          </w:p>
        </w:tc>
      </w:tr>
    </w:tbl>
    <w:p>
      <w:r/>
    </w:p>
    <w:sectPr w:rsidR="00B568E4" w:rsidRPr="00297338" w:rsidSect="001B1D52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oto Sans CJK SC Regular">
    <w:panose1 w:val="020B0604020202020204"/>
    <w:charset w:val="80"/>
    <w:family w:val="swiss"/>
    <w:notTrueType/>
    <w:pitch w:val="variable"/>
    <w:sig w:usb0="30000003" w:usb1="2BDF3C10" w:usb2="00000016" w:usb3="00000000" w:csb0="002E01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2424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9CEE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9824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41AB0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3AE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46C9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5CE7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AF7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52ED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B4B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4035297">
    <w:abstractNumId w:val="0"/>
  </w:num>
  <w:num w:numId="2" w16cid:durableId="1600717454">
    <w:abstractNumId w:val="1"/>
  </w:num>
  <w:num w:numId="3" w16cid:durableId="463499215">
    <w:abstractNumId w:val="2"/>
  </w:num>
  <w:num w:numId="4" w16cid:durableId="498351504">
    <w:abstractNumId w:val="3"/>
  </w:num>
  <w:num w:numId="5" w16cid:durableId="951397624">
    <w:abstractNumId w:val="8"/>
  </w:num>
  <w:num w:numId="6" w16cid:durableId="298848124">
    <w:abstractNumId w:val="4"/>
  </w:num>
  <w:num w:numId="7" w16cid:durableId="1035811747">
    <w:abstractNumId w:val="5"/>
  </w:num>
  <w:num w:numId="8" w16cid:durableId="96222415">
    <w:abstractNumId w:val="6"/>
  </w:num>
  <w:num w:numId="9" w16cid:durableId="709308945">
    <w:abstractNumId w:val="7"/>
  </w:num>
  <w:num w:numId="10" w16cid:durableId="8888039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369"/>
    <w:rsid w:val="000C51A3"/>
    <w:rsid w:val="000E4D55"/>
    <w:rsid w:val="001A75E5"/>
    <w:rsid w:val="001B1D52"/>
    <w:rsid w:val="0023085F"/>
    <w:rsid w:val="0023458D"/>
    <w:rsid w:val="002719FB"/>
    <w:rsid w:val="00297338"/>
    <w:rsid w:val="002B157A"/>
    <w:rsid w:val="0030167B"/>
    <w:rsid w:val="003706BD"/>
    <w:rsid w:val="0039052B"/>
    <w:rsid w:val="00422432"/>
    <w:rsid w:val="00457CF6"/>
    <w:rsid w:val="004C5B69"/>
    <w:rsid w:val="004D3C47"/>
    <w:rsid w:val="004F50C0"/>
    <w:rsid w:val="005323E4"/>
    <w:rsid w:val="0055259F"/>
    <w:rsid w:val="0058581E"/>
    <w:rsid w:val="005B1947"/>
    <w:rsid w:val="00657909"/>
    <w:rsid w:val="006E20FB"/>
    <w:rsid w:val="007324F0"/>
    <w:rsid w:val="00744F1A"/>
    <w:rsid w:val="007B305A"/>
    <w:rsid w:val="007C575C"/>
    <w:rsid w:val="008627B7"/>
    <w:rsid w:val="009559DB"/>
    <w:rsid w:val="00996127"/>
    <w:rsid w:val="009A4A3A"/>
    <w:rsid w:val="00A45477"/>
    <w:rsid w:val="00A55020"/>
    <w:rsid w:val="00A71EE6"/>
    <w:rsid w:val="00A74ACC"/>
    <w:rsid w:val="00A863E1"/>
    <w:rsid w:val="00B52BF8"/>
    <w:rsid w:val="00B568E4"/>
    <w:rsid w:val="00B76AF3"/>
    <w:rsid w:val="00BD1470"/>
    <w:rsid w:val="00BE0824"/>
    <w:rsid w:val="00C006E9"/>
    <w:rsid w:val="00CC2EFD"/>
    <w:rsid w:val="00CF55A1"/>
    <w:rsid w:val="00D14208"/>
    <w:rsid w:val="00D14846"/>
    <w:rsid w:val="00D24A9B"/>
    <w:rsid w:val="00D31A31"/>
    <w:rsid w:val="00D33D46"/>
    <w:rsid w:val="00E444E9"/>
    <w:rsid w:val="00ED3369"/>
    <w:rsid w:val="00F4063F"/>
    <w:rsid w:val="00F63629"/>
    <w:rsid w:val="00F8297E"/>
    <w:rsid w:val="00FA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B98213"/>
  <w15:docId w15:val="{0ADBB31E-308B-1E46-8BD9-548E5ACFE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AU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3E1"/>
    <w:rPr>
      <w:rFonts w:eastAsia="Noto Sans CJK SC Regular" w:cs="Calibri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194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94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94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1947"/>
    <w:pPr>
      <w:keepNext/>
      <w:spacing w:before="240" w:after="60"/>
      <w:outlineLvl w:val="3"/>
    </w:pPr>
    <w:rPr>
      <w:rFonts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1947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947"/>
    <w:pPr>
      <w:spacing w:before="240" w:after="60"/>
      <w:outlineLvl w:val="5"/>
    </w:pPr>
    <w:rPr>
      <w:rFonts w:cstheme="majorBid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947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947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947"/>
    <w:pPr>
      <w:spacing w:before="240" w:after="60"/>
      <w:outlineLvl w:val="8"/>
    </w:pPr>
    <w:rPr>
      <w:rFonts w:asciiTheme="majorHAnsi" w:eastAsiaTheme="majorEastAsia" w:hAnsiTheme="majorHAnsi" w:cstheme="maj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94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194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B194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B1947"/>
    <w:rPr>
      <w:rFonts w:cstheme="majorBidi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B1947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947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947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947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947"/>
    <w:rPr>
      <w:rFonts w:asciiTheme="majorHAnsi" w:eastAsiaTheme="majorEastAsia" w:hAnsiTheme="majorHAnsi" w:cstheme="majorBidi"/>
    </w:rPr>
  </w:style>
  <w:style w:type="paragraph" w:styleId="Title">
    <w:name w:val="Title"/>
    <w:basedOn w:val="Normal"/>
    <w:next w:val="Normal"/>
    <w:link w:val="TitleChar"/>
    <w:uiPriority w:val="10"/>
    <w:qFormat/>
    <w:rsid w:val="005B19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B194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947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5B194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B1947"/>
    <w:rPr>
      <w:b/>
      <w:bCs/>
    </w:rPr>
  </w:style>
  <w:style w:type="character" w:styleId="Emphasis">
    <w:name w:val="Emphasis"/>
    <w:basedOn w:val="DefaultParagraphFont"/>
    <w:uiPriority w:val="20"/>
    <w:qFormat/>
    <w:rsid w:val="005B194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B1947"/>
    <w:rPr>
      <w:szCs w:val="32"/>
    </w:rPr>
  </w:style>
  <w:style w:type="paragraph" w:styleId="ListParagraph">
    <w:name w:val="List Paragraph"/>
    <w:basedOn w:val="Normal"/>
    <w:uiPriority w:val="34"/>
    <w:qFormat/>
    <w:rsid w:val="005B194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B194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B194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94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947"/>
    <w:rPr>
      <w:b/>
      <w:i/>
      <w:sz w:val="24"/>
    </w:rPr>
  </w:style>
  <w:style w:type="character" w:styleId="SubtleEmphasis">
    <w:name w:val="Subtle Emphasis"/>
    <w:uiPriority w:val="19"/>
    <w:qFormat/>
    <w:rsid w:val="005B194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B194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B194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B194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B194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1947"/>
    <w:pPr>
      <w:outlineLvl w:val="9"/>
    </w:pPr>
  </w:style>
  <w:style w:type="table" w:styleId="TableGrid">
    <w:name w:val="Table Grid"/>
    <w:basedOn w:val="TableNormal"/>
    <w:uiPriority w:val="59"/>
    <w:rsid w:val="004C5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ibleText">
    <w:name w:val="Bible Text"/>
    <w:basedOn w:val="Normal"/>
    <w:qFormat/>
    <w:rsid w:val="004C5B69"/>
    <w:pPr>
      <w:ind w:firstLine="284"/>
    </w:pPr>
  </w:style>
  <w:style w:type="paragraph" w:customStyle="1" w:styleId="VersionLeft">
    <w:name w:val="Version Left"/>
    <w:basedOn w:val="Normal"/>
    <w:qFormat/>
    <w:rsid w:val="004C5B69"/>
    <w:rPr>
      <w:sz w:val="20"/>
    </w:rPr>
  </w:style>
  <w:style w:type="paragraph" w:customStyle="1" w:styleId="VersionRight">
    <w:name w:val="Version Right"/>
    <w:basedOn w:val="Normal"/>
    <w:qFormat/>
    <w:rsid w:val="004C5B69"/>
    <w:pPr>
      <w:jc w:val="right"/>
    </w:pPr>
    <w:rPr>
      <w:sz w:val="20"/>
    </w:rPr>
  </w:style>
  <w:style w:type="character" w:customStyle="1" w:styleId="LanguageRight">
    <w:name w:val="Language Right"/>
    <w:basedOn w:val="DefaultParagraphFont"/>
    <w:uiPriority w:val="1"/>
    <w:qFormat/>
    <w:rsid w:val="003706BD"/>
    <w:rPr>
      <w:b/>
      <w:shd w:val="clear" w:color="auto" w:fill="000000"/>
    </w:rPr>
  </w:style>
  <w:style w:type="character" w:customStyle="1" w:styleId="PassageReference">
    <w:name w:val="Passage Reference"/>
    <w:basedOn w:val="DefaultParagraphFont"/>
    <w:uiPriority w:val="1"/>
    <w:qFormat/>
    <w:rsid w:val="003706BD"/>
    <w:rPr>
      <w:b/>
    </w:rPr>
  </w:style>
  <w:style w:type="table" w:customStyle="1" w:styleId="MSCTextTableHoriz">
    <w:name w:val="MSC_Text_Table_Horiz"/>
    <w:basedOn w:val="TableNormal"/>
    <w:uiPriority w:val="99"/>
    <w:rsid w:val="00A74A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</w:style>
  <w:style w:type="paragraph" w:customStyle="1" w:styleId="MSCVersionName">
    <w:name w:val="MSC_Version_Name"/>
    <w:basedOn w:val="Normal"/>
    <w:qFormat/>
    <w:rsid w:val="00A71EE6"/>
    <w:rPr>
      <w:sz w:val="18"/>
    </w:rPr>
  </w:style>
  <w:style w:type="paragraph" w:customStyle="1" w:styleId="MSCParagraph">
    <w:name w:val="MSC_Paragraph"/>
    <w:basedOn w:val="Normal"/>
    <w:qFormat/>
    <w:rsid w:val="00A863E1"/>
    <w:pPr>
      <w:ind w:firstLine="284"/>
    </w:pPr>
  </w:style>
  <w:style w:type="paragraph" w:customStyle="1" w:styleId="MSCPassage">
    <w:name w:val="MSC_Passage"/>
    <w:basedOn w:val="Normal"/>
    <w:qFormat/>
    <w:rsid w:val="00A863E1"/>
    <w:rPr>
      <w:b/>
      <w:bCs/>
      <w:sz w:val="24"/>
    </w:rPr>
  </w:style>
  <w:style w:type="paragraph" w:customStyle="1" w:styleId="MSCPassageGroup">
    <w:name w:val="MSC_Passage_Group"/>
    <w:basedOn w:val="MSCPassage"/>
    <w:qFormat/>
    <w:rsid w:val="00E444E9"/>
  </w:style>
  <w:style w:type="paragraph" w:customStyle="1" w:styleId="MSCJoin">
    <w:name w:val="MSC_Join"/>
    <w:basedOn w:val="Normal"/>
    <w:next w:val="MSCPassage"/>
    <w:qFormat/>
    <w:rsid w:val="007324F0"/>
  </w:style>
  <w:style w:type="paragraph" w:customStyle="1" w:styleId="MSCCopyright">
    <w:name w:val="MSC_Copyright"/>
    <w:basedOn w:val="Normal"/>
    <w:qFormat/>
    <w:rsid w:val="007324F0"/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1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6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RelyOnCSS/>
  <w:doNotOrganizeInFolder/>
  <w:doNotUseLongFileNames/>
  <w:pixelsPerInch w:val="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Macintosh%20HD:Users:james:Library:Application%20Support:Microsoft:Office:User%20Templates:My%20Templates:Windows%20Normal.dotm" TargetMode="Externa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24ADA08C58EF4FA0A64D4AC96D813B" ma:contentTypeVersion="12" ma:contentTypeDescription="Create a new document." ma:contentTypeScope="" ma:versionID="7015ff66c22f5afc8615b3c650f069fb">
  <xsd:schema xmlns:xsd="http://www.w3.org/2001/XMLSchema" xmlns:xs="http://www.w3.org/2001/XMLSchema" xmlns:p="http://schemas.microsoft.com/office/2006/metadata/properties" xmlns:ns2="a2d51027-e8e1-418f-b944-26dbfd0bd4bf" xmlns:ns3="68fa9391-1b69-48dc-9936-ee0df770a6b1" targetNamespace="http://schemas.microsoft.com/office/2006/metadata/properties" ma:root="true" ma:fieldsID="69d7f8ed7236d3d645e5db9bea291d02" ns2:_="" ns3:_="">
    <xsd:import namespace="a2d51027-e8e1-418f-b944-26dbfd0bd4bf"/>
    <xsd:import namespace="68fa9391-1b69-48dc-9936-ee0df770a6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51027-e8e1-418f-b944-26dbfd0b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a9391-1b69-48dc-9936-ee0df770a6b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C3FA08-ABE9-4414-B43A-B49EEE7199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EB9E42-8D11-4264-8F78-2D2EC3CAB4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51027-e8e1-418f-b944-26dbfd0bd4bf"/>
    <ds:schemaRef ds:uri="68fa9391-1b69-48dc-9936-ee0df770a6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180704-FB90-784B-95C2-A3BC4DD33C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C3D1B04-73C2-4C0B-AF6B-9BC7B050660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Macintosh%20HD:Users:james:Library:Application%20Support:Microsoft:Office:User%20Templates:My%20Templates:Windows%20Normal.dotm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Multiscript</dc:creator>
  <cp:keywords/>
  <dc:description>Generated by by Multiscript</dc:description>
  <cp:lastModifiedBy>James Brennan</cp:lastModifiedBy>
  <cp:revision>2</cp:revision>
  <dcterms:created xsi:type="dcterms:W3CDTF">2023-02-22T12:22:00Z</dcterms:created>
  <dcterms:modified xsi:type="dcterms:W3CDTF">2023-02-22T12:22:00Z</dcterms:modified>
  <cp:category/>
</cp:coreProperties>
</file>
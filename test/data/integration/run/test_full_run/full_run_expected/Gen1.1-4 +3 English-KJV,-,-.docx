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English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/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/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r/>
          </w:p>
          <w:p>
            <w:r/>
          </w:p>
          <w:p>
            <w:r/>
          </w:p>
        </w:tc>
        <w:tc>
          <w:tcPr>
            <w:tcW w:type="dxa" w:w="3401"/>
          </w:tcPr>
          <w:p>
            <w:r/>
          </w:p>
          <w:p>
            <w:r/>
          </w:p>
          <w:p>
            <w:r/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Join"/>
            </w:pPr>
            <w:r>
              <w:t>[...]</w:t>
            </w:r>
          </w:p>
          <w:p>
            <w:pPr>
              <w:pStyle w:val="MSCJoin"/>
            </w:pPr>
            <w:r>
              <w:t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r/>
          </w:p>
          <w:p>
            <w:r/>
          </w:p>
          <w:p>
            <w:r/>
          </w:p>
        </w:tc>
        <w:tc>
          <w:tcPr>
            <w:tcW w:type="dxa" w:w="3401"/>
          </w:tcPr>
          <w:p>
            <w:r/>
          </w:p>
          <w:p>
            <w:r/>
          </w:p>
          <w:p>
            <w:r/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r/>
          </w:p>
        </w:tc>
        <w:tc>
          <w:tcPr>
            <w:tcW w:type="dxa" w:w="3401"/>
          </w:tcPr>
          <w:p>
            <w:r/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
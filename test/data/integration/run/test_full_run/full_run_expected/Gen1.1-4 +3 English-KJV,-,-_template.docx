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r>
              <w:t>[MSC_TEXT_1B]</w:t>
            </w:r>
          </w:p>
          <w:p>
            <w:r>
              <w:t>[MSC_TEXT_JOIN_B]</w:t>
            </w:r>
          </w:p>
          <w:p>
            <w:r>
              <w:t>[MSC_TEXT_2B]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r>
              <w:t>[MSC_TEXT_JOIN_C]</w:t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r>
              <w:t>[MSC_TEXT_3B]</w:t>
            </w:r>
          </w:p>
          <w:p>
            <w:r>
              <w:t>[MSC_TEXT_JOIN_B]</w:t>
            </w:r>
          </w:p>
          <w:p>
            <w:r>
              <w:t>[MSC_TEXT_4B]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r>
              <w:t>[MSC_TEXT_JOIN_C]</w:t>
            </w:r>
          </w:p>
          <w:p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r>
              <w:t>[MSC_COPYRIGHT_B]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
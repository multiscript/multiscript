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French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Louis Segond (1910)</w:t>
            </w:r>
          </w:p>
        </w:tc>
      </w:tr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起初，　神 創造 天 地。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地 是 空虛 混沌，淵面 黑暗；　神 的靈 運行 在 水 面上。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神 說：「要有 光」，就有了 光。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神 看 光 是好的， 就把 光 暗 分開了。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神 就照著自己的形像 造 人，乃是照著他 的形像 造 男 造 女。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Au commencement, Dieu créa les cieux et la terre.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La terre était informe et vide: il y avait des ténèbres à la surface de l'abîme, et l'esprit de Dieu se mouvait au-dessus des eaux.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Dieu dit: Que la lumière soit! Et la lumière fut.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Dieu vit que la lumière était bonne; et Dieu sépara la lumière d'avec les ténèbres.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C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Dieu créa l'homme à son image, il le créa à l'image de Dieu, il créa l'homme et la femme.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Dieu les bénit, et Dieu leur dit: Soyez féconds, multipliez, remplissez la terre, et l'assujettissez; et dominez sur les poissons de la mer, sur les oiseaux du ciel, et sur tout animal qui se meut sur la terre.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Et Dieu dit: Voici, je vous donne toute herbe portant de la semence et qui est à la surface de toute la terre, et tout arbre ayant en lui du fruit d'arbre et portant de la semence: ce sera votre nourriture.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Et à tout animal de la terre, à tout oiseau du ciel, et à tout ce qui se meut sur la terre, ayant en soi un souffle de vie, je donne toute herbe verte pour nourriture. Et cela fut ainsi.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Dieu vit tout ce qu'il avait fait et voici, cela était très bon. Ainsi, il y eut un soir, et il y eut un matin: ce fut le sixième jour.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神的 兒子，耶穌 基督 福音的 起頭。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約翰 下監 以後，耶穌 來 到 加利利，宣傳　神的 福音，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說：「 日期 滿了，　神的 國 近了。你們當悔改， 信 福音！」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耶穌 對他們 說：「來 跟從 我， 我要叫 你們 得人 如得魚一樣。」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他們就 立刻 捨了 網，跟從了 他。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Commencement de l'Évangile de Jésus-Christ, Fils de Dieu.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Selon ce qui est écrit dans Ésaïe, le prophète: Voici, j'envoie devant toi mon messager, Qui préparera ton chemin;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C'est la voix de celui qui crie dans le désert: Préparez le chemin du Seigneur, Aplanissez ses sentiers.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C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Après que Jean eut été livré, Jésus alla dans la Galilée, prêchant l'Évangile de Dieu.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Il disait: Le temps est accompli, et le royaume de Dieu est proche. Repentez-vous, et croyez à la bonne nouvelle.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Comme il passait le long de la mer de Galilée, il vit Simon et André, frère de Simon, qui jetaient un filet dans la mer; car ils étaient pêcheurs.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Jésus leur dit: Suivez-moi, et je vous ferai pêcheurs d'hommes.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Aussitôt, ils laissèrent leurs filets, et le suivirent.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Étant allé un peu plus loin, il vit Jacques, fils de Zébédée, et Jean, son frère, qui, eux aussi, étaient dans une barque et réparaient les filets.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Permission to distribute granted to CrossWire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_Paragraph_A">
    <w:name w:val="MSC_Paragraph_A"/>
    <w:basedOn w:val="MSCParagraph"/>
  </w:style>
  <w:style w:type="paragraph" w:customStyle="1" w:styleId="MSC_Paragraph_B">
    <w:name w:val="MSC_Paragraph_B"/>
    <w:basedOn w:val="MSCParagraph"/>
    <w:rPr>
      <w:rFonts w:ascii="Noto Sans CJK TC" w:hAnsi="Noto Sans CJK TC" w:eastAsia="Noto Sans CJK TC" w:cs="Noto Sans CJK TC"/>
    </w:rPr>
  </w:style>
  <w:style w:type="paragraph" w:customStyle="1" w:styleId="MSC_Paragraph_C">
    <w:name w:val="MSC_Paragraph_C"/>
    <w:basedOn w:val="MSCParagraph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
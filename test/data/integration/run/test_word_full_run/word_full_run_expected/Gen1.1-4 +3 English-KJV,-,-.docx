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English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0" w:firstRow="1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/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/>
          </w:p>
        </w:tc>
      </w:tr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</w:p>
          <w:p>
            <w:pPr>
              <w:pStyle w:val="MSC_Paragraph_B"/>
            </w:pPr>
            <w:r/>
          </w:p>
          <w:p>
            <w:pPr>
              <w:pStyle w:val="MSC_Paragraph_B"/>
            </w:pPr>
            <w:r/>
          </w:p>
        </w:tc>
        <w:tc>
          <w:tcPr>
            <w:tcW w:type="dxa" w:w="3401"/>
          </w:tcPr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_Paragraph_A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Join_A"/>
            </w:pPr>
            <w:r>
              <w:t>[...]</w:t>
            </w:r>
          </w:p>
          <w:p>
            <w:pPr>
              <w:pStyle w:val="MSC_Join_A"/>
            </w:pPr>
            <w:r>
              <w:t/>
            </w:r>
          </w:p>
          <w:p>
            <w:pPr>
              <w:pStyle w:val="MSC_Paragraph_A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_Paragraph_B"/>
            </w:pPr>
            <w:r/>
          </w:p>
          <w:p>
            <w:pPr>
              <w:pStyle w:val="MSC_Paragraph_B"/>
            </w:pPr>
            <w:r/>
          </w:p>
          <w:p>
            <w:pPr>
              <w:pStyle w:val="MSC_Paragraph_B"/>
            </w:pPr>
            <w:r/>
          </w:p>
        </w:tc>
        <w:tc>
          <w:tcPr>
            <w:tcW w:type="dxa" w:w="3401"/>
          </w:tcPr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  <w:p>
            <w:pPr>
              <w:pStyle w:val="MSC_Paragraph_C"/>
            </w:pPr>
            <w:r/>
          </w:p>
        </w:tc>
      </w:tr>
    </w:tbl>
    <w:p>
      <w:r/>
    </w:p>
    <w:tbl>
      <w:tblPr>
        <w:tblStyle w:val="MSCCopyrightTableHoriz"/>
        <w:tblW w:type="auto" w:w="0"/>
        <w:tblLook w:firstColumn="0" w:firstRow="0" w:lastColumn="0" w:lastRow="0" w:noHBand="1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/>
          </w:p>
        </w:tc>
        <w:tc>
          <w:tcPr>
            <w:tcW w:type="dxa" w:w="3401"/>
          </w:tcPr>
          <w:p>
            <w:pPr>
              <w:pStyle w:val="MSCCopyright"/>
            </w:pPr>
            <w:r/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81B7A"/>
    <w:rsid w:val="001A75E5"/>
    <w:rsid w:val="001B1D52"/>
    <w:rsid w:val="0023085F"/>
    <w:rsid w:val="0023458D"/>
    <w:rsid w:val="002719FB"/>
    <w:rsid w:val="002915B5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2982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29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  <w:style w:type="table" w:customStyle="1" w:styleId="MSCCopyrightTableHoriz">
    <w:name w:val="MSC_Copyright_Table_Horiz"/>
    <w:basedOn w:val="MSCTextTableHoriz"/>
    <w:uiPriority w:val="99"/>
    <w:rsid w:val="00181B7A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SC_Paragraph_A">
    <w:name w:val="MSC_Paragraph_A"/>
    <w:basedOn w:val="MSCParagraph"/>
  </w:style>
  <w:style w:type="paragraph" w:customStyle="1" w:styleId="MSC_Join_A">
    <w:name w:val="MSC_Join_A"/>
    <w:basedOn w:val="MSCJoin"/>
  </w:style>
  <w:style w:type="paragraph" w:customStyle="1" w:styleId="MSC_Paragraph_B">
    <w:name w:val="MSC_Paragraph_B"/>
    <w:basedOn w:val="MSCParagraph"/>
  </w:style>
  <w:style w:type="paragraph" w:customStyle="1" w:styleId="MSC_Join_B">
    <w:name w:val="MSC_Join_B"/>
    <w:basedOn w:val="MSCJoin"/>
  </w:style>
  <w:style w:type="paragraph" w:customStyle="1" w:styleId="MSC_Paragraph_C">
    <w:name w:val="MSC_Paragraph_C"/>
    <w:basedOn w:val="MSCParagraph"/>
  </w:style>
  <w:style w:type="paragraph" w:customStyle="1" w:styleId="MSC_Join_C">
    <w:name w:val="MSC_Join_C"/>
    <w:basedOn w:val="MSCJo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4</cp:revision>
  <dcterms:created xsi:type="dcterms:W3CDTF">2023-02-22T12:22:00Z</dcterms:created>
  <dcterms:modified xsi:type="dcterms:W3CDTF">2024-05-12T12:35:00Z</dcterms:modified>
  <cp:category/>
</cp:coreProperties>
</file>
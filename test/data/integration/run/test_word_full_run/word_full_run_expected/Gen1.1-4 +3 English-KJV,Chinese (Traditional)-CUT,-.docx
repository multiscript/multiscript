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English, Chinese (Traditional)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/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Join_B"/>
            </w:pPr>
            <w:r>
              <w:t>[...]</w:t>
            </w:r>
          </w:p>
          <w:p>
            <w:pPr>
              <w:pStyle w:val="MSC_Join_B"/>
            </w:pPr>
            <w:r>
              <w:t/>
            </w:r>
          </w:p>
          <w:p>
            <w:pPr>
              <w:pStyle w:val="MSC_Paragraph_B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/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  <w:rPr>
      <w:rFonts w:ascii="Noto Sans CJK TC" w:hAnsi="Noto Sans CJK TC" w:eastAsia="Noto Sans CJK TC" w:cs="Noto Sans CJK TC"/>
    </w:rPr>
  </w:style>
  <w:style w:type="paragraph" w:customStyle="1" w:styleId="MSC_Join_B">
    <w:name w:val="MSC_Join_B"/>
    <w:basedOn w:val="MSCJoin"/>
    <w:rPr>
      <w:rFonts w:ascii="Noto Sans CJK TC" w:hAnsi="Noto Sans CJK TC" w:eastAsia="Noto Sans CJK TC" w:cs="Noto Sans CJK TC"/>
    </w:rPr>
  </w:style>
  <w:style w:type="paragraph" w:customStyle="1" w:styleId="MSC_Paragraph_C">
    <w:name w:val="MSC_Paragraph_C"/>
    <w:basedOn w:val="MSCParagraph"/>
  </w:style>
  <w:style w:type="paragraph" w:customStyle="1" w:styleId="MSC_Join_C">
    <w:name w:val="MSC_Join_C"/>
    <w:basedOn w:val="MSCJo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
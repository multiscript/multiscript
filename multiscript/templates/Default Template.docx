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DCC6" w14:textId="7B76265E" w:rsidR="00297338" w:rsidRPr="003C16AC" w:rsidRDefault="00297338" w:rsidP="00297338">
      <w:pPr>
        <w:jc w:val="right"/>
        <w:rPr>
          <w:b/>
          <w:bCs/>
          <w:sz w:val="28"/>
          <w:szCs w:val="28"/>
          <w:shd w:val="solid" w:color="auto" w:fill="auto"/>
        </w:rPr>
      </w:pPr>
      <w:r w:rsidRPr="003C16AC">
        <w:rPr>
          <w:b/>
          <w:bCs/>
          <w:sz w:val="28"/>
          <w:szCs w:val="28"/>
          <w:shd w:val="solid" w:color="auto" w:fill="auto"/>
        </w:rPr>
        <w:t> </w:t>
      </w:r>
      <w:r>
        <w:rPr>
          <w:b/>
          <w:bCs/>
          <w:sz w:val="28"/>
          <w:szCs w:val="28"/>
          <w:shd w:val="solid" w:color="auto" w:fill="auto"/>
        </w:rPr>
        <w:t> </w:t>
      </w:r>
      <w:r w:rsidR="00FA3F03">
        <w:rPr>
          <w:b/>
          <w:bCs/>
          <w:sz w:val="28"/>
          <w:szCs w:val="28"/>
          <w:shd w:val="solid" w:color="auto" w:fill="auto"/>
        </w:rPr>
        <w:t>[MSC_UNIQUE_VERS_USER_LANG]</w:t>
      </w:r>
      <w:r>
        <w:rPr>
          <w:b/>
          <w:bCs/>
          <w:sz w:val="28"/>
          <w:szCs w:val="28"/>
          <w:shd w:val="solid" w:color="auto" w:fill="auto"/>
        </w:rPr>
        <w:t> </w:t>
      </w:r>
      <w:r w:rsidRPr="003C16AC">
        <w:rPr>
          <w:b/>
          <w:bCs/>
          <w:sz w:val="28"/>
          <w:szCs w:val="28"/>
          <w:shd w:val="solid" w:color="auto" w:fill="auto"/>
        </w:rPr>
        <w:t> </w:t>
      </w:r>
    </w:p>
    <w:p w14:paraId="0302B930" w14:textId="6E6E860A" w:rsidR="00B568E4" w:rsidRPr="00297338" w:rsidRDefault="00FA3F03" w:rsidP="00E444E9">
      <w:pPr>
        <w:rPr>
          <w:b/>
          <w:bCs/>
        </w:rPr>
      </w:pPr>
      <w:r>
        <w:rPr>
          <w:b/>
          <w:bCs/>
        </w:rPr>
        <w:t>[MSC_ALL_TABLES]</w:t>
      </w:r>
    </w:p>
    <w:sectPr w:rsidR="00B568E4" w:rsidRPr="00297338" w:rsidSect="001B1D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42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CE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82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AB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AE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6C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5CE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AF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2E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B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035297">
    <w:abstractNumId w:val="0"/>
  </w:num>
  <w:num w:numId="2" w16cid:durableId="1600717454">
    <w:abstractNumId w:val="1"/>
  </w:num>
  <w:num w:numId="3" w16cid:durableId="463499215">
    <w:abstractNumId w:val="2"/>
  </w:num>
  <w:num w:numId="4" w16cid:durableId="498351504">
    <w:abstractNumId w:val="3"/>
  </w:num>
  <w:num w:numId="5" w16cid:durableId="951397624">
    <w:abstractNumId w:val="8"/>
  </w:num>
  <w:num w:numId="6" w16cid:durableId="298848124">
    <w:abstractNumId w:val="4"/>
  </w:num>
  <w:num w:numId="7" w16cid:durableId="1035811747">
    <w:abstractNumId w:val="5"/>
  </w:num>
  <w:num w:numId="8" w16cid:durableId="96222415">
    <w:abstractNumId w:val="6"/>
  </w:num>
  <w:num w:numId="9" w16cid:durableId="709308945">
    <w:abstractNumId w:val="7"/>
  </w:num>
  <w:num w:numId="10" w16cid:durableId="888803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9"/>
    <w:rsid w:val="000C51A3"/>
    <w:rsid w:val="000E4D55"/>
    <w:rsid w:val="001A75E5"/>
    <w:rsid w:val="001B1D52"/>
    <w:rsid w:val="0023085F"/>
    <w:rsid w:val="0023458D"/>
    <w:rsid w:val="002719FB"/>
    <w:rsid w:val="00297338"/>
    <w:rsid w:val="002B157A"/>
    <w:rsid w:val="0030167B"/>
    <w:rsid w:val="003706BD"/>
    <w:rsid w:val="0039052B"/>
    <w:rsid w:val="00422432"/>
    <w:rsid w:val="00457CF6"/>
    <w:rsid w:val="004C5B69"/>
    <w:rsid w:val="004D3C47"/>
    <w:rsid w:val="004F50C0"/>
    <w:rsid w:val="005323E4"/>
    <w:rsid w:val="0055259F"/>
    <w:rsid w:val="0058581E"/>
    <w:rsid w:val="005B1947"/>
    <w:rsid w:val="00657909"/>
    <w:rsid w:val="006E20FB"/>
    <w:rsid w:val="007324F0"/>
    <w:rsid w:val="00744F1A"/>
    <w:rsid w:val="007B305A"/>
    <w:rsid w:val="007C575C"/>
    <w:rsid w:val="008627B7"/>
    <w:rsid w:val="009559DB"/>
    <w:rsid w:val="00996127"/>
    <w:rsid w:val="009A4A3A"/>
    <w:rsid w:val="00A45477"/>
    <w:rsid w:val="00A55020"/>
    <w:rsid w:val="00A71EE6"/>
    <w:rsid w:val="00A74ACC"/>
    <w:rsid w:val="00A863E1"/>
    <w:rsid w:val="00B52BF8"/>
    <w:rsid w:val="00B568E4"/>
    <w:rsid w:val="00B76AF3"/>
    <w:rsid w:val="00BD1470"/>
    <w:rsid w:val="00BE0824"/>
    <w:rsid w:val="00C006E9"/>
    <w:rsid w:val="00CC2EFD"/>
    <w:rsid w:val="00CF55A1"/>
    <w:rsid w:val="00D14208"/>
    <w:rsid w:val="00D14846"/>
    <w:rsid w:val="00D24A9B"/>
    <w:rsid w:val="00D31A31"/>
    <w:rsid w:val="00D33D46"/>
    <w:rsid w:val="00E444E9"/>
    <w:rsid w:val="00ED3369"/>
    <w:rsid w:val="00F4063F"/>
    <w:rsid w:val="00F63629"/>
    <w:rsid w:val="00F8297E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98213"/>
  <w15:docId w15:val="{0ADBB31E-308B-1E46-8BD9-548E5AC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E1"/>
    <w:rPr>
      <w:rFonts w:eastAsia="Noto Sans CJK SC Regular"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9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9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947"/>
    <w:pPr>
      <w:keepNext/>
      <w:spacing w:before="240" w:after="60"/>
      <w:outlineLvl w:val="3"/>
    </w:pPr>
    <w:rPr>
      <w:rFonts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9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47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47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9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9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1947"/>
    <w:rPr>
      <w:rFonts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94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B1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9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9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7"/>
    <w:rPr>
      <w:b/>
      <w:bCs/>
    </w:rPr>
  </w:style>
  <w:style w:type="character" w:styleId="Emphasis">
    <w:name w:val="Emphasis"/>
    <w:basedOn w:val="DefaultParagraphFont"/>
    <w:uiPriority w:val="20"/>
    <w:qFormat/>
    <w:rsid w:val="005B19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1947"/>
    <w:rPr>
      <w:szCs w:val="32"/>
    </w:rPr>
  </w:style>
  <w:style w:type="paragraph" w:styleId="ListParagraph">
    <w:name w:val="List Paragraph"/>
    <w:basedOn w:val="Normal"/>
    <w:uiPriority w:val="34"/>
    <w:qFormat/>
    <w:rsid w:val="005B1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9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19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47"/>
    <w:rPr>
      <w:b/>
      <w:i/>
      <w:sz w:val="24"/>
    </w:rPr>
  </w:style>
  <w:style w:type="character" w:styleId="SubtleEmphasis">
    <w:name w:val="Subtle Emphasis"/>
    <w:uiPriority w:val="19"/>
    <w:qFormat/>
    <w:rsid w:val="005B19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19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19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19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19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47"/>
    <w:pPr>
      <w:outlineLvl w:val="9"/>
    </w:pPr>
  </w:style>
  <w:style w:type="table" w:styleId="TableGrid">
    <w:name w:val="Table Grid"/>
    <w:basedOn w:val="TableNormal"/>
    <w:uiPriority w:val="59"/>
    <w:rsid w:val="004C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eText">
    <w:name w:val="Bible Text"/>
    <w:basedOn w:val="Normal"/>
    <w:qFormat/>
    <w:rsid w:val="004C5B69"/>
    <w:pPr>
      <w:ind w:firstLine="284"/>
    </w:pPr>
  </w:style>
  <w:style w:type="paragraph" w:customStyle="1" w:styleId="VersionLeft">
    <w:name w:val="Version Left"/>
    <w:basedOn w:val="Normal"/>
    <w:qFormat/>
    <w:rsid w:val="004C5B69"/>
    <w:rPr>
      <w:sz w:val="20"/>
    </w:rPr>
  </w:style>
  <w:style w:type="paragraph" w:customStyle="1" w:styleId="VersionRight">
    <w:name w:val="Version Right"/>
    <w:basedOn w:val="Normal"/>
    <w:qFormat/>
    <w:rsid w:val="004C5B69"/>
    <w:pPr>
      <w:jc w:val="right"/>
    </w:pPr>
    <w:rPr>
      <w:sz w:val="20"/>
    </w:rPr>
  </w:style>
  <w:style w:type="character" w:customStyle="1" w:styleId="LanguageRight">
    <w:name w:val="Language Right"/>
    <w:basedOn w:val="DefaultParagraphFont"/>
    <w:uiPriority w:val="1"/>
    <w:qFormat/>
    <w:rsid w:val="003706BD"/>
    <w:rPr>
      <w:b/>
      <w:shd w:val="clear" w:color="auto" w:fill="000000"/>
    </w:rPr>
  </w:style>
  <w:style w:type="character" w:customStyle="1" w:styleId="PassageReference">
    <w:name w:val="Passage Reference"/>
    <w:basedOn w:val="DefaultParagraphFont"/>
    <w:uiPriority w:val="1"/>
    <w:qFormat/>
    <w:rsid w:val="003706BD"/>
    <w:rPr>
      <w:b/>
    </w:rPr>
  </w:style>
  <w:style w:type="table" w:customStyle="1" w:styleId="MSCTextTableHoriz">
    <w:name w:val="MSC_Text_Table_Horiz"/>
    <w:basedOn w:val="TableNormal"/>
    <w:uiPriority w:val="99"/>
    <w:rsid w:val="00A74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</w:style>
  <w:style w:type="paragraph" w:customStyle="1" w:styleId="MSCVersionName">
    <w:name w:val="MSC_Version_Name"/>
    <w:basedOn w:val="Normal"/>
    <w:qFormat/>
    <w:rsid w:val="00A71EE6"/>
    <w:rPr>
      <w:sz w:val="18"/>
    </w:rPr>
  </w:style>
  <w:style w:type="paragraph" w:customStyle="1" w:styleId="MSCParagraph">
    <w:name w:val="MSC_Paragraph"/>
    <w:basedOn w:val="Normal"/>
    <w:qFormat/>
    <w:rsid w:val="00A863E1"/>
    <w:pPr>
      <w:ind w:firstLine="284"/>
    </w:pPr>
  </w:style>
  <w:style w:type="paragraph" w:customStyle="1" w:styleId="MSCPassage">
    <w:name w:val="MSC_Passage"/>
    <w:basedOn w:val="Normal"/>
    <w:qFormat/>
    <w:rsid w:val="00A863E1"/>
    <w:rPr>
      <w:b/>
      <w:bCs/>
      <w:sz w:val="24"/>
    </w:rPr>
  </w:style>
  <w:style w:type="paragraph" w:customStyle="1" w:styleId="MSCPassageGroup">
    <w:name w:val="MSC_Passage_Group"/>
    <w:basedOn w:val="MSCPassage"/>
    <w:qFormat/>
    <w:rsid w:val="00E444E9"/>
  </w:style>
  <w:style w:type="paragraph" w:customStyle="1" w:styleId="MSCJoin">
    <w:name w:val="MSC_Join"/>
    <w:basedOn w:val="Normal"/>
    <w:next w:val="MSCPassage"/>
    <w:qFormat/>
    <w:rsid w:val="007324F0"/>
  </w:style>
  <w:style w:type="paragraph" w:customStyle="1" w:styleId="MSCCopyright">
    <w:name w:val="MSC_Copyright"/>
    <w:basedOn w:val="Normal"/>
    <w:qFormat/>
    <w:rsid w:val="007324F0"/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mes:Library:Application%20Support:Microsoft:Office:User%20Templates:My%20Templates:Windows%20Normal.dot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4ADA08C58EF4FA0A64D4AC96D813B" ma:contentTypeVersion="12" ma:contentTypeDescription="Create a new document." ma:contentTypeScope="" ma:versionID="7015ff66c22f5afc8615b3c650f069fb">
  <xsd:schema xmlns:xsd="http://www.w3.org/2001/XMLSchema" xmlns:xs="http://www.w3.org/2001/XMLSchema" xmlns:p="http://schemas.microsoft.com/office/2006/metadata/properties" xmlns:ns2="a2d51027-e8e1-418f-b944-26dbfd0bd4bf" xmlns:ns3="68fa9391-1b69-48dc-9936-ee0df770a6b1" targetNamespace="http://schemas.microsoft.com/office/2006/metadata/properties" ma:root="true" ma:fieldsID="69d7f8ed7236d3d645e5db9bea291d02" ns2:_="" ns3:_="">
    <xsd:import namespace="a2d51027-e8e1-418f-b944-26dbfd0bd4bf"/>
    <xsd:import namespace="68fa9391-1b69-48dc-9936-ee0df770a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51027-e8e1-418f-b944-26dbfd0b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9391-1b69-48dc-9936-ee0df770a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C3FA08-ABE9-4414-B43A-B49EEE7199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EB9E42-8D11-4264-8F78-2D2EC3CAB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51027-e8e1-418f-b944-26dbfd0bd4bf"/>
    <ds:schemaRef ds:uri="68fa9391-1b69-48dc-9936-ee0df770a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180704-FB90-784B-95C2-A3BC4DD33C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3D1B04-73C2-4C0B-AF6B-9BC7B05066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Macintosh%20HD:Users:james:Library:Application%20Support:Microsoft:Office:User%20Templates:My%20Templates:Windows%20Normal.dotm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Multiscript</dc:creator>
  <cp:keywords/>
  <dc:description>Generated by by Multiscript</dc:description>
  <cp:lastModifiedBy>James Brennan</cp:lastModifiedBy>
  <cp:revision>2</cp:revision>
  <dcterms:created xsi:type="dcterms:W3CDTF">2023-02-22T12:22:00Z</dcterms:created>
  <dcterms:modified xsi:type="dcterms:W3CDTF">2023-02-22T12:22:00Z</dcterms:modified>
  <cp:category/>
</cp:coreProperties>
</file>